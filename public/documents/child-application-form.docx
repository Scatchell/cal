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E2" w:rsidRDefault="00C94EE2">
      <w:pPr>
        <w:framePr w:w="2469" w:h="721" w:hSpace="180" w:wrap="auto" w:vAnchor="text" w:hAnchor="page" w:x="9147" w:y="-1178"/>
      </w:pPr>
      <w:r>
        <w:t>Today’s Date:  ____________</w:t>
      </w:r>
    </w:p>
    <w:p w:rsidR="00C94EE2" w:rsidRDefault="00C94EE2">
      <w:pPr>
        <w:framePr w:w="2469" w:h="721" w:hSpace="180" w:wrap="auto" w:vAnchor="text" w:hAnchor="page" w:x="1173" w:y="-1178"/>
      </w:pPr>
      <w:r>
        <w:t>School Year:______________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of child:_________________________  Date of Birth:____/____/____/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mo.  day    yr.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Address:______________________________________Phone:____________________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(Street#)                          (City)          (Zip)</w:t>
      </w:r>
    </w:p>
    <w:p w:rsidR="00C94EE2" w:rsidRDefault="00C94EE2">
      <w:pPr>
        <w:rPr>
          <w:b/>
          <w:bCs/>
          <w:sz w:val="24"/>
          <w:szCs w:val="24"/>
        </w:rPr>
      </w:pP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of Parent/Guardian:  </w:t>
      </w:r>
      <w:r>
        <w:rPr>
          <w:b/>
          <w:bCs/>
          <w:sz w:val="24"/>
          <w:szCs w:val="24"/>
        </w:rPr>
        <w:tab/>
        <w:t>Father:_______________Home Phone:________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Address:______________________Zip:________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C94EE2" w:rsidRDefault="00C94EE2">
      <w:pPr>
        <w:ind w:left="28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Mother:_______________ Home Phone:_______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Address:______________________Zip:________</w:t>
      </w:r>
    </w:p>
    <w:p w:rsidR="00C94EE2" w:rsidRDefault="00C94EE2">
      <w:pPr>
        <w:rPr>
          <w:b/>
          <w:bCs/>
          <w:sz w:val="24"/>
          <w:szCs w:val="24"/>
        </w:rPr>
      </w:pP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Marital Status:  Single______  Married______  Divorced______  Separated_______</w:t>
      </w:r>
    </w:p>
    <w:p w:rsidR="00C94EE2" w:rsidRDefault="00C94EE2">
      <w:pPr>
        <w:rPr>
          <w:b/>
          <w:bCs/>
          <w:sz w:val="24"/>
          <w:szCs w:val="24"/>
        </w:rPr>
      </w:pP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Others in Household:_____________________________________________________</w:t>
      </w:r>
    </w:p>
    <w:p w:rsidR="00C94EE2" w:rsidRDefault="00C94EE2">
      <w:pPr>
        <w:rPr>
          <w:b/>
          <w:bCs/>
          <w:sz w:val="24"/>
          <w:szCs w:val="24"/>
        </w:rPr>
      </w:pP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Father Employment: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Place of Work__________________  Hours:____to____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Occupation:____________________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Address:_______________________  _________ ______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(Street#)                          (City)       (Zip)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 Phone:  _____________</w:t>
      </w:r>
      <w:r>
        <w:rPr>
          <w:b/>
          <w:bCs/>
          <w:sz w:val="24"/>
          <w:szCs w:val="24"/>
        </w:rPr>
        <w:tab/>
        <w:t>Work Phone:_____________Home Phone____________</w:t>
      </w:r>
    </w:p>
    <w:p w:rsidR="00C94EE2" w:rsidRDefault="00C94EE2">
      <w:pPr>
        <w:rPr>
          <w:b/>
          <w:bCs/>
          <w:sz w:val="24"/>
          <w:szCs w:val="24"/>
        </w:rPr>
      </w:pP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Mother Employment             Place of Work__________________  Hours:____to____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Occupation:____________________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Address:_______________________  _________ ______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(Street#)                          (City)       (Zip)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Cell Phone:  _____________</w:t>
      </w:r>
      <w:r>
        <w:rPr>
          <w:b/>
          <w:bCs/>
          <w:sz w:val="24"/>
          <w:szCs w:val="24"/>
        </w:rPr>
        <w:tab/>
        <w:t>Work Phone:_____________Home Phone____________</w:t>
      </w:r>
    </w:p>
    <w:p w:rsidR="00C94EE2" w:rsidRDefault="00C94EE2">
      <w:pPr>
        <w:rPr>
          <w:b/>
          <w:bCs/>
          <w:sz w:val="24"/>
          <w:szCs w:val="24"/>
        </w:rPr>
      </w:pP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 child will be in school every:  M  T  W  R  F  (circle one)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From:______  To:______</w:t>
      </w:r>
    </w:p>
    <w:p w:rsidR="00C94EE2" w:rsidRDefault="00C94EE2">
      <w:pPr>
        <w:rPr>
          <w:b/>
          <w:bCs/>
          <w:sz w:val="24"/>
          <w:szCs w:val="24"/>
        </w:rPr>
      </w:pPr>
    </w:p>
    <w:p w:rsidR="00C94EE2" w:rsidRDefault="00C94EE2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1.  A non-refundable registration fee of $50.00 must accompany this application. </w:t>
      </w:r>
      <w:r>
        <w:rPr>
          <w:b/>
          <w:bCs/>
          <w:i/>
          <w:iCs/>
          <w:sz w:val="24"/>
          <w:szCs w:val="24"/>
        </w:rPr>
        <w:t>(registration fee and deposit will only hold a spot for one year from date on this form)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 One week tuition must be paid in advance and submitted with this application.</w:t>
      </w:r>
      <w:r>
        <w:rPr>
          <w:b/>
          <w:bCs/>
          <w:sz w:val="24"/>
          <w:szCs w:val="24"/>
        </w:rPr>
        <w:tab/>
      </w:r>
    </w:p>
    <w:p w:rsidR="00C94EE2" w:rsidRDefault="00C94EE2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This advance tuition payment will be refunded as payment for your child’s last week at school as long as you have given a written two week notice that he/she will no longer be attending.  Note: 1</w:t>
      </w:r>
      <w:r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a written 2 wk. notice, then deposit is refunded as payment for the third week.  </w:t>
      </w:r>
      <w:r>
        <w:rPr>
          <w:b/>
          <w:bCs/>
          <w:i/>
          <w:iCs/>
          <w:sz w:val="24"/>
          <w:szCs w:val="24"/>
        </w:rPr>
        <w:t xml:space="preserve">This advance payment </w:t>
      </w:r>
      <w:r>
        <w:rPr>
          <w:b/>
          <w:bCs/>
          <w:i/>
          <w:iCs/>
          <w:sz w:val="24"/>
          <w:szCs w:val="24"/>
          <w:u w:val="single"/>
        </w:rPr>
        <w:t>may not</w:t>
      </w:r>
      <w:r>
        <w:rPr>
          <w:b/>
          <w:bCs/>
          <w:i/>
          <w:iCs/>
          <w:sz w:val="24"/>
          <w:szCs w:val="24"/>
        </w:rPr>
        <w:t xml:space="preserve"> be refunded as a cash payment or as payment for the first or second week of notice.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Signature:____________________________  (Mother)</w:t>
      </w:r>
    </w:p>
    <w:p w:rsidR="00C94EE2" w:rsidRDefault="00C94EE2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____________________________  (Father)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School Use Only: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Approved: __________________________  Date:______________________________</w:t>
      </w:r>
    </w:p>
    <w:p w:rsidR="00C94EE2" w:rsidRDefault="00C94EE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(Director Signature)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 fee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Paid:  _____    Check#: _____   Cash:  _____   Date:   ______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Week Tuition:</w:t>
      </w:r>
    </w:p>
    <w:p w:rsidR="00C94EE2" w:rsidRDefault="00C94E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Paid:  _____    Check#: _____   Cash:  _____   Date:   ______</w:t>
      </w:r>
    </w:p>
    <w:p w:rsidR="00C94EE2" w:rsidRDefault="00C94EE2">
      <w:pPr>
        <w:jc w:val="center"/>
        <w:rPr>
          <w:sz w:val="16"/>
          <w:szCs w:val="16"/>
        </w:rPr>
      </w:pPr>
    </w:p>
    <w:p w:rsidR="00C94EE2" w:rsidRDefault="00C94EE2">
      <w:pPr>
        <w:jc w:val="center"/>
        <w:rPr>
          <w:sz w:val="16"/>
          <w:szCs w:val="16"/>
        </w:rPr>
      </w:pPr>
      <w:r>
        <w:rPr>
          <w:sz w:val="16"/>
          <w:szCs w:val="16"/>
        </w:rPr>
        <w:t>childapplicationform.doc</w:t>
      </w:r>
    </w:p>
    <w:sectPr w:rsidR="00C94EE2" w:rsidSect="00C94EE2">
      <w:headerReference w:type="default" r:id="rId6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EE2" w:rsidRDefault="00C94EE2" w:rsidP="00C94EE2">
      <w:r>
        <w:separator/>
      </w:r>
    </w:p>
  </w:endnote>
  <w:endnote w:type="continuationSeparator" w:id="0">
    <w:p w:rsidR="00C94EE2" w:rsidRDefault="00C94EE2" w:rsidP="00C94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EE2" w:rsidRDefault="00C94EE2" w:rsidP="00C94EE2">
      <w:r>
        <w:separator/>
      </w:r>
    </w:p>
  </w:footnote>
  <w:footnote w:type="continuationSeparator" w:id="0">
    <w:p w:rsidR="00C94EE2" w:rsidRDefault="00C94EE2" w:rsidP="00C94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EE2" w:rsidRDefault="00C94EE2">
    <w:pPr>
      <w:pStyle w:val="Header"/>
      <w:jc w:val="center"/>
    </w:pPr>
    <w:r>
      <w:t>CARE-A-LOT Early Learning Centers, Inc.</w:t>
    </w:r>
  </w:p>
  <w:p w:rsidR="00C94EE2" w:rsidRDefault="00C94EE2">
    <w:pPr>
      <w:pStyle w:val="Header"/>
      <w:jc w:val="center"/>
    </w:pPr>
    <w:r>
      <w:t>5522 N. Milwaukee Avenue</w:t>
    </w:r>
  </w:p>
  <w:p w:rsidR="00C94EE2" w:rsidRDefault="00C94EE2">
    <w:pPr>
      <w:pStyle w:val="Header"/>
      <w:jc w:val="center"/>
    </w:pPr>
    <w:r>
      <w:rPr>
        <w:b/>
        <w:bCs/>
        <w:sz w:val="24"/>
        <w:szCs w:val="24"/>
      </w:rPr>
      <w:t>CHILD APPLICATION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EE2"/>
    <w:rsid w:val="00C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EE2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EE2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CHILDA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CHILDAPL.DOT</Template>
  <TotalTime>4</TotalTime>
  <Pages>1</Pages>
  <Words>390</Words>
  <Characters>2226</Characters>
  <Application>Microsoft Office Word</Application>
  <DocSecurity>0</DocSecurity>
  <Lines>0</Lines>
  <Paragraphs>0</Paragraphs>
  <ScaleCrop>false</ScaleCrop>
  <Company>CARE-A-LOT ELC,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child application form</dc:title>
  <dc:subject>care-a-lot form</dc:subject>
  <dc:creator>Margaret Scatchell</dc:creator>
  <cp:keywords>child application</cp:keywords>
  <dc:description>revised June 1995</dc:description>
  <cp:lastModifiedBy>Mar</cp:lastModifiedBy>
  <cp:revision>2</cp:revision>
  <cp:lastPrinted>2007-10-16T20:23:00Z</cp:lastPrinted>
  <dcterms:created xsi:type="dcterms:W3CDTF">2016-02-08T17:29:00Z</dcterms:created>
  <dcterms:modified xsi:type="dcterms:W3CDTF">2016-02-08T17:29:00Z</dcterms:modified>
</cp:coreProperties>
</file>